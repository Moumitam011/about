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D466C1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EBC9491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C29770" wp14:editId="14C53638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AB849F" w14:textId="159E26D1" w:rsidR="006566A7" w:rsidRPr="00F42074" w:rsidRDefault="00F42074" w:rsidP="00F42074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  <w:t xml:space="preserve"> </w:t>
                                  </w:r>
                                  <w:r w:rsidR="008C734C">
                                    <w:rPr>
                                      <w:b/>
                                      <w:bCs/>
                                      <w:sz w:val="144"/>
                                      <w:szCs w:val="144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2C2977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" fillcolor="black [3213]" strokecolor="#94b6d2 [3204]" strokeweight="5pt">
                      <v:stroke joinstyle="miter"/>
                      <v:textbox>
                        <w:txbxContent>
                          <w:p w14:paraId="20AB849F" w14:textId="159E26D1" w:rsidR="006566A7" w:rsidRPr="00F42074" w:rsidRDefault="00F42074" w:rsidP="00F4207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8C734C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M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39C54C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F6CD817" w14:textId="72DF8EF3" w:rsidR="001B2ABD" w:rsidRDefault="006566A7" w:rsidP="001B2ABD">
            <w:pPr>
              <w:pStyle w:val="Title"/>
            </w:pPr>
            <w:r>
              <w:t xml:space="preserve">Moumita Mondal </w:t>
            </w:r>
          </w:p>
          <w:sdt>
            <w:sdtPr>
              <w:rPr>
                <w:spacing w:val="0"/>
                <w:w w:val="97"/>
              </w:rPr>
              <w:id w:val="2107002140"/>
              <w:placeholder>
                <w:docPart w:val="BD7387AA0C794980A52FB714A7AB763D"/>
              </w:placeholder>
              <w:temporary/>
              <w:showingPlcHdr/>
              <w15:appearance w15:val="hidden"/>
            </w:sdtPr>
            <w:sdtEndPr>
              <w:rPr>
                <w:w w:val="86"/>
              </w:rPr>
            </w:sdtEndPr>
            <w:sdtContent>
              <w:p w14:paraId="3DAAD1FB" w14:textId="77777777" w:rsidR="001B2ABD" w:rsidRDefault="001B2ABD" w:rsidP="001B2ABD">
                <w:pPr>
                  <w:pStyle w:val="Subtitle"/>
                </w:pPr>
                <w:r w:rsidRPr="006566A7">
                  <w:rPr>
                    <w:spacing w:val="0"/>
                    <w:w w:val="97"/>
                  </w:rPr>
                  <w:t>JOB TITLE HER</w:t>
                </w:r>
                <w:r w:rsidRPr="006566A7">
                  <w:rPr>
                    <w:spacing w:val="13"/>
                    <w:w w:val="97"/>
                  </w:rPr>
                  <w:t>E</w:t>
                </w:r>
              </w:p>
            </w:sdtContent>
          </w:sdt>
        </w:tc>
      </w:tr>
      <w:tr w:rsidR="001B2ABD" w14:paraId="75429F20" w14:textId="77777777" w:rsidTr="001B2ABD">
        <w:tc>
          <w:tcPr>
            <w:tcW w:w="3600" w:type="dxa"/>
          </w:tcPr>
          <w:p w14:paraId="78A81D51" w14:textId="67664316" w:rsidR="00036450" w:rsidRDefault="00036450" w:rsidP="008C734C">
            <w:pPr>
              <w:pStyle w:val="Heading3"/>
            </w:pPr>
          </w:p>
          <w:p w14:paraId="64799A58" w14:textId="77777777" w:rsidR="00036450" w:rsidRDefault="00036450" w:rsidP="00036450"/>
          <w:sdt>
            <w:sdtPr>
              <w:id w:val="-1954003311"/>
              <w:placeholder>
                <w:docPart w:val="0E48AF0FC51040AF98C6B7FAF2D182C5"/>
              </w:placeholder>
              <w:temporary/>
              <w:showingPlcHdr/>
              <w15:appearance w15:val="hidden"/>
            </w:sdtPr>
            <w:sdtContent>
              <w:p w14:paraId="28230DC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0E6053320F7497D91BF7C71459D476E"/>
              </w:placeholder>
              <w:temporary/>
              <w:showingPlcHdr/>
              <w15:appearance w15:val="hidden"/>
            </w:sdtPr>
            <w:sdtContent>
              <w:p w14:paraId="63D4E6D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9A85B28" w14:textId="74BAED61" w:rsidR="004D3011" w:rsidRDefault="003E2FBF" w:rsidP="004D3011">
            <w:r>
              <w:t>9163167928</w:t>
            </w:r>
          </w:p>
          <w:p w14:paraId="4ABE0F4F" w14:textId="77777777" w:rsidR="004D3011" w:rsidRPr="004D3011" w:rsidRDefault="004D3011" w:rsidP="004D3011"/>
          <w:sdt>
            <w:sdtPr>
              <w:id w:val="67859272"/>
              <w:placeholder>
                <w:docPart w:val="F39F0E61B28D4A05B1875C7A08E14327"/>
              </w:placeholder>
              <w:temporary/>
              <w:showingPlcHdr/>
              <w15:appearance w15:val="hidden"/>
            </w:sdtPr>
            <w:sdtContent>
              <w:p w14:paraId="785E1440" w14:textId="5675BE6D" w:rsidR="004D3011" w:rsidRDefault="004D3011" w:rsidP="004D3011">
                <w:r w:rsidRPr="004D3011">
                  <w:t>WEBSITE:</w:t>
                </w:r>
              </w:p>
            </w:sdtContent>
          </w:sdt>
          <w:p w14:paraId="03D6B36E" w14:textId="77777777" w:rsidR="002F1B0C" w:rsidRDefault="002F1B0C" w:rsidP="002F1B0C">
            <w:pPr>
              <w:rPr>
                <w:rStyle w:val="Hyperlink"/>
                <w:rFonts w:ascii="Segoe UI" w:hAnsi="Segoe UI" w:cs="Segoe UI"/>
                <w:sz w:val="21"/>
                <w:szCs w:val="21"/>
                <w:u w:val="none"/>
                <w:bdr w:val="none" w:sz="0" w:space="0" w:color="auto" w:frame="1"/>
                <w:shd w:val="clear" w:color="auto" w:fill="FAFAFA"/>
              </w:rPr>
            </w:pPr>
            <w:r>
              <w:fldChar w:fldCharType="begin"/>
            </w:r>
            <w:r>
              <w:instrText xml:space="preserve"> HYPERLINK "https://l.instagram.com/?u=https%3A%2F%2Fwww.facebook.com%2Fmoumitamondal15&amp;e=ATOZy1cph_m3PwXfX7DANc9ITWPnBEpjm1-0gQR6RTPcE52Tmp8xQ3hjOmvvu8GAXpcwH-B1y7swmhBzckDlBA&amp;s=1" \t "_blank" </w:instrText>
            </w:r>
            <w:r>
              <w:fldChar w:fldCharType="separate"/>
            </w:r>
          </w:p>
          <w:p w14:paraId="5EAE2C8B" w14:textId="77777777" w:rsidR="002F1B0C" w:rsidRDefault="002F1B0C" w:rsidP="002F1B0C">
            <w:pPr>
              <w:textAlignment w:val="baseline"/>
              <w:rPr>
                <w:rFonts w:ascii="var(--font-family-system)" w:hAnsi="var(--font-family-system)"/>
              </w:rPr>
            </w:pPr>
            <w:r>
              <w:rPr>
                <w:rFonts w:ascii="var(--font-family-system)" w:hAnsi="var(--font-family-system)" w:cs="Segoe UI"/>
                <w:color w:val="0000FF"/>
                <w:sz w:val="21"/>
                <w:szCs w:val="21"/>
                <w:bdr w:val="none" w:sz="0" w:space="0" w:color="auto" w:frame="1"/>
                <w:shd w:val="clear" w:color="auto" w:fill="FAFAFA"/>
              </w:rPr>
              <w:t>www.facebook.com/moumitamondal15</w:t>
            </w:r>
          </w:p>
          <w:p w14:paraId="7E174372" w14:textId="5AEFC96E" w:rsidR="002F1B0C" w:rsidRDefault="002F1B0C" w:rsidP="002F1B0C">
            <w:r>
              <w:fldChar w:fldCharType="end"/>
            </w:r>
          </w:p>
          <w:p w14:paraId="4C3BD130" w14:textId="5D91B9EF" w:rsidR="004D3011" w:rsidRDefault="004D3011" w:rsidP="004D3011"/>
          <w:p w14:paraId="2DD4F4AE" w14:textId="77777777" w:rsidR="004D3011" w:rsidRDefault="004D3011" w:rsidP="004D3011"/>
          <w:sdt>
            <w:sdtPr>
              <w:id w:val="-240260293"/>
              <w:placeholder>
                <w:docPart w:val="C6C228E3C7984355B3C4D3BCED2568E1"/>
              </w:placeholder>
              <w:temporary/>
              <w:showingPlcHdr/>
              <w15:appearance w15:val="hidden"/>
            </w:sdtPr>
            <w:sdtContent>
              <w:p w14:paraId="5DBB93A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01D0CDF" w14:textId="7CBC8FBC" w:rsidR="00036450" w:rsidRPr="00E4381A" w:rsidRDefault="003E2FBF" w:rsidP="004D3011">
            <w:pPr>
              <w:rPr>
                <w:rStyle w:val="Hyperlink"/>
              </w:rPr>
            </w:pPr>
            <w:hyperlink r:id="rId6" w:history="1">
              <w:r w:rsidRPr="007E0F75">
                <w:rPr>
                  <w:rStyle w:val="Hyperlink"/>
                </w:rPr>
                <w:t>moumitam038@gmail.com</w:t>
              </w:r>
            </w:hyperlink>
            <w:r>
              <w:t xml:space="preserve"> </w:t>
            </w:r>
          </w:p>
          <w:sdt>
            <w:sdtPr>
              <w:id w:val="-1444214663"/>
              <w:placeholder>
                <w:docPart w:val="DDE08D10DE11408F98C7B1B184E4DFE5"/>
              </w:placeholder>
              <w:temporary/>
              <w:showingPlcHdr/>
              <w15:appearance w15:val="hidden"/>
            </w:sdtPr>
            <w:sdtContent>
              <w:p w14:paraId="7583834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14F2FF4" w14:textId="7EA8FFAE" w:rsidR="004D3011" w:rsidRDefault="0005117D" w:rsidP="004D3011">
            <w:r>
              <w:t xml:space="preserve"> Travelling </w:t>
            </w:r>
          </w:p>
          <w:p w14:paraId="65EF75AF" w14:textId="29CA352F" w:rsidR="004D3011" w:rsidRDefault="0005117D" w:rsidP="004D3011">
            <w:r>
              <w:t xml:space="preserve"> Dancing </w:t>
            </w:r>
          </w:p>
          <w:p w14:paraId="2E82B6CF" w14:textId="041ABD40" w:rsidR="004D3011" w:rsidRDefault="0005117D" w:rsidP="004D3011">
            <w:r>
              <w:t xml:space="preserve"> Singing </w:t>
            </w:r>
          </w:p>
          <w:p w14:paraId="50751934" w14:textId="77777777" w:rsidR="004D3011" w:rsidRDefault="004D3011" w:rsidP="004D3011"/>
          <w:p w14:paraId="67ABDCD1" w14:textId="01929D9F" w:rsidR="008935F1" w:rsidRPr="004D3011" w:rsidRDefault="008935F1" w:rsidP="004D3011"/>
        </w:tc>
        <w:tc>
          <w:tcPr>
            <w:tcW w:w="720" w:type="dxa"/>
          </w:tcPr>
          <w:p w14:paraId="474331E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54D6D36FAC24AD5A253BF8DF16D09F1"/>
              </w:placeholder>
              <w:temporary/>
              <w:showingPlcHdr/>
              <w15:appearance w15:val="hidden"/>
            </w:sdtPr>
            <w:sdtContent>
              <w:p w14:paraId="1075ED3D" w14:textId="0179B644" w:rsidR="004D3011" w:rsidRDefault="00E25A26" w:rsidP="0005117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71AEF97" w14:textId="77777777" w:rsidR="00036450" w:rsidRDefault="00036450" w:rsidP="00036450"/>
          <w:p w14:paraId="7F6630B2" w14:textId="703A2F15" w:rsidR="00036450" w:rsidRPr="00B359E4" w:rsidRDefault="006566A7" w:rsidP="00B359E4">
            <w:pPr>
              <w:pStyle w:val="Heading4"/>
            </w:pPr>
            <w:proofErr w:type="spellStart"/>
            <w:r>
              <w:t>Harinavi</w:t>
            </w:r>
            <w:proofErr w:type="spellEnd"/>
            <w:r>
              <w:t xml:space="preserve"> </w:t>
            </w:r>
            <w:proofErr w:type="spellStart"/>
            <w:r>
              <w:t>Subhasini</w:t>
            </w:r>
            <w:proofErr w:type="spellEnd"/>
            <w:r>
              <w:t xml:space="preserve"> Girls High School</w:t>
            </w:r>
          </w:p>
          <w:p w14:paraId="21DFE406" w14:textId="11619B8C" w:rsidR="00036450" w:rsidRDefault="006566A7" w:rsidP="006566A7">
            <w:pPr>
              <w:pStyle w:val="Date"/>
            </w:pPr>
            <w:r>
              <w:t>01/0</w:t>
            </w:r>
            <w:r w:rsidR="0005117D">
              <w:t>1</w:t>
            </w:r>
            <w:r>
              <w:t>/20</w:t>
            </w:r>
            <w:r w:rsidR="0005117D">
              <w:t>12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23/03/2020</w:t>
            </w:r>
          </w:p>
          <w:p w14:paraId="1F2A8152" w14:textId="535EB811" w:rsidR="0005117D" w:rsidRDefault="0005117D" w:rsidP="0005117D">
            <w:r>
              <w:t xml:space="preserve">   </w:t>
            </w:r>
          </w:p>
          <w:p w14:paraId="73C841E9" w14:textId="7D3E07EB" w:rsidR="0005117D" w:rsidRDefault="000F5888" w:rsidP="000511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Budge Budge Institute </w:t>
            </w:r>
            <w:proofErr w:type="gramStart"/>
            <w:r>
              <w:rPr>
                <w:b/>
                <w:bCs/>
              </w:rPr>
              <w:t>Of</w:t>
            </w:r>
            <w:proofErr w:type="gramEnd"/>
            <w:r>
              <w:rPr>
                <w:b/>
                <w:bCs/>
              </w:rPr>
              <w:t xml:space="preserve"> Technology </w:t>
            </w:r>
          </w:p>
          <w:p w14:paraId="4FC2C605" w14:textId="6925C507" w:rsidR="000F5888" w:rsidRPr="000F5888" w:rsidRDefault="000F5888" w:rsidP="0005117D">
            <w:pPr>
              <w:rPr>
                <w:sz w:val="20"/>
                <w:szCs w:val="20"/>
              </w:rPr>
            </w:pPr>
            <w:r>
              <w:t>20/09/2020-</w:t>
            </w:r>
          </w:p>
          <w:p w14:paraId="54B04A30" w14:textId="0A1AF260" w:rsidR="00BF09EC" w:rsidRPr="00BF09EC" w:rsidRDefault="00000000" w:rsidP="00BF09EC">
            <w:pPr>
              <w:pStyle w:val="Heading2"/>
            </w:pPr>
            <w:sdt>
              <w:sdtPr>
                <w:id w:val="1001553383"/>
                <w:placeholder>
                  <w:docPart w:val="758098B25E0A4972AD420B7185F4F53B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WORK EXPERIENCE</w:t>
                </w:r>
              </w:sdtContent>
            </w:sdt>
            <w:r w:rsidR="00036450" w:rsidRPr="004D3011">
              <w:t xml:space="preserve"> </w:t>
            </w:r>
          </w:p>
          <w:p w14:paraId="6D30EFA7" w14:textId="2D4DB01D" w:rsidR="004D3011" w:rsidRDefault="00C757E9" w:rsidP="00036450">
            <w:r>
              <w:t xml:space="preserve">Worked with Google cloud </w:t>
            </w:r>
          </w:p>
          <w:p w14:paraId="6D16C41C" w14:textId="64234ED5" w:rsidR="00BF09EC" w:rsidRPr="00BF09EC" w:rsidRDefault="00BF09EC" w:rsidP="00BF09EC">
            <w:pPr>
              <w:pStyle w:val="Heading2"/>
              <w:rPr>
                <w:sz w:val="24"/>
                <w:szCs w:val="24"/>
              </w:rPr>
            </w:pPr>
            <w:r w:rsidRPr="00BF09EC">
              <w:rPr>
                <w:sz w:val="24"/>
                <w:szCs w:val="24"/>
              </w:rPr>
              <w:t xml:space="preserve">KEY SKILLS </w:t>
            </w:r>
          </w:p>
          <w:p w14:paraId="5FD625E3" w14:textId="1C40E52C" w:rsidR="00BF09EC" w:rsidRDefault="00C757E9" w:rsidP="00036450">
            <w:r>
              <w:t xml:space="preserve">Basic knowledge about Python </w:t>
            </w:r>
          </w:p>
          <w:p w14:paraId="00A4908C" w14:textId="4E8A8E4F" w:rsidR="00C757E9" w:rsidRDefault="00C757E9" w:rsidP="00036450">
            <w:r>
              <w:t xml:space="preserve">Basic knowledge About C </w:t>
            </w:r>
          </w:p>
          <w:p w14:paraId="348248B6" w14:textId="739CE640" w:rsidR="00C757E9" w:rsidRDefault="00C757E9" w:rsidP="00036450">
            <w:r>
              <w:t xml:space="preserve">Advance knowledge about GOOGLE CLOUD </w:t>
            </w:r>
          </w:p>
          <w:p w14:paraId="2AF9350F" w14:textId="5CB0BEAE" w:rsidR="00BF09EC" w:rsidRDefault="00BF09EC" w:rsidP="00036450"/>
          <w:p w14:paraId="72747649" w14:textId="77777777" w:rsidR="00BF09EC" w:rsidRDefault="00BF09EC" w:rsidP="00036450"/>
          <w:sdt>
            <w:sdtPr>
              <w:id w:val="1669594239"/>
              <w:placeholder>
                <w:docPart w:val="0EB3F24996964094AC29B4D2691F1903"/>
              </w:placeholder>
              <w:temporary/>
              <w:showingPlcHdr/>
              <w15:appearance w15:val="hidden"/>
            </w:sdtPr>
            <w:sdtContent>
              <w:p w14:paraId="0966D8E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99BB38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BC3ACB8" wp14:editId="03791963">
                  <wp:extent cx="397891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1CD45CA6" w14:textId="77777777" w:rsidR="00BF09EC" w:rsidRDefault="008935F1" w:rsidP="008935F1">
      <w:pPr>
        <w:pStyle w:val="Heading3"/>
      </w:pPr>
      <w:r>
        <w:t xml:space="preserve"> </w:t>
      </w:r>
      <w:r w:rsidR="0081206D">
        <w:t xml:space="preserve"> </w:t>
      </w:r>
      <w:r>
        <w:t>EXTRA CURRICULAR</w:t>
      </w:r>
    </w:p>
    <w:p w14:paraId="1A540CF1" w14:textId="4E8D1374" w:rsidR="00BF09EC" w:rsidRDefault="008935F1" w:rsidP="00BF09EC">
      <w:pPr>
        <w:pStyle w:val="Heading3"/>
      </w:pPr>
      <w:r>
        <w:t xml:space="preserve"> </w:t>
      </w:r>
      <w:r w:rsidR="00BF09EC">
        <w:t>ACTIVITY</w:t>
      </w:r>
    </w:p>
    <w:p w14:paraId="15302ADA" w14:textId="312FE7C1" w:rsidR="00BF09EC" w:rsidRDefault="00BF09EC" w:rsidP="00BF09EC">
      <w:r>
        <w:t xml:space="preserve">Member of Student Committee </w:t>
      </w:r>
    </w:p>
    <w:p w14:paraId="15DAAB43" w14:textId="643E3A66" w:rsidR="00BF09EC" w:rsidRDefault="00BF09EC" w:rsidP="00BF09EC">
      <w:r>
        <w:t xml:space="preserve">Performed in many cultural events </w:t>
      </w:r>
    </w:p>
    <w:p w14:paraId="42533977" w14:textId="370A015F" w:rsidR="00BF09EC" w:rsidRPr="00BF09EC" w:rsidRDefault="00BF09EC" w:rsidP="00BF09EC">
      <w:r>
        <w:t xml:space="preserve">Performed in Quiz Competition </w:t>
      </w:r>
    </w:p>
    <w:p w14:paraId="77F2F574" w14:textId="42A81CA6" w:rsidR="008935F1" w:rsidRPr="008935F1" w:rsidRDefault="008935F1" w:rsidP="008935F1">
      <w:r>
        <w:t xml:space="preserve">    </w:t>
      </w:r>
    </w:p>
    <w:p w14:paraId="192E2C4A" w14:textId="07111B69" w:rsidR="008935F1" w:rsidRDefault="008935F1" w:rsidP="008935F1">
      <w:pPr>
        <w:pStyle w:val="Heading3"/>
        <w:rPr>
          <w:rFonts w:ascii="Times New Roman" w:eastAsia="Times New Roman" w:hAnsi="Times New Roman" w:cs="Times New Roman"/>
          <w:color w:val="auto"/>
        </w:rPr>
      </w:pPr>
    </w:p>
    <w:p w14:paraId="709BA486" w14:textId="1B65C5C3" w:rsidR="008935F1" w:rsidRDefault="0081206D" w:rsidP="000C45FF">
      <w:pPr>
        <w:tabs>
          <w:tab w:val="left" w:pos="990"/>
        </w:tabs>
        <w:rPr>
          <w:b/>
          <w:bCs/>
          <w:sz w:val="22"/>
          <w:u w:val="single" w:color="548AB7" w:themeColor="accent1" w:themeShade="BF"/>
        </w:rPr>
      </w:pPr>
      <w:r>
        <w:t xml:space="preserve">                                                                                  </w:t>
      </w:r>
      <w:r w:rsidR="008935F1">
        <w:rPr>
          <w:b/>
          <w:bCs/>
          <w:sz w:val="22"/>
          <w:u w:val="single" w:color="548AB7" w:themeColor="accent1" w:themeShade="BF"/>
        </w:rPr>
        <w:t xml:space="preserve"> </w:t>
      </w:r>
    </w:p>
    <w:p w14:paraId="17DF761B" w14:textId="5AA629EA" w:rsidR="0043117B" w:rsidRPr="0081206D" w:rsidRDefault="008935F1" w:rsidP="000C45FF">
      <w:pPr>
        <w:tabs>
          <w:tab w:val="left" w:pos="990"/>
        </w:tabs>
        <w:rPr>
          <w:b/>
          <w:bCs/>
          <w:sz w:val="22"/>
          <w:u w:val="single" w:color="548AB7" w:themeColor="accent1" w:themeShade="BF"/>
        </w:rPr>
      </w:pPr>
      <w:r>
        <w:rPr>
          <w:b/>
          <w:bCs/>
          <w:sz w:val="22"/>
          <w:u w:val="single" w:color="548AB7" w:themeColor="accent1" w:themeShade="BF"/>
        </w:rPr>
        <w:t xml:space="preserve">                                                                      </w:t>
      </w:r>
      <w:r w:rsidR="0081206D" w:rsidRPr="0081206D">
        <w:rPr>
          <w:b/>
          <w:bCs/>
          <w:sz w:val="22"/>
          <w:u w:val="single" w:color="548AB7" w:themeColor="accent1" w:themeShade="BF"/>
        </w:rPr>
        <w:t xml:space="preserve">                         </w:t>
      </w:r>
      <w:r w:rsidR="0081206D" w:rsidRPr="0081206D">
        <w:rPr>
          <w:sz w:val="22"/>
        </w:rPr>
        <w:t xml:space="preserve">                                              </w:t>
      </w:r>
    </w:p>
    <w:sectPr w:rsidR="0043117B" w:rsidRPr="0081206D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D087" w14:textId="77777777" w:rsidR="004050D3" w:rsidRDefault="004050D3" w:rsidP="000C45FF">
      <w:r>
        <w:separator/>
      </w:r>
    </w:p>
  </w:endnote>
  <w:endnote w:type="continuationSeparator" w:id="0">
    <w:p w14:paraId="1611D1CD" w14:textId="77777777" w:rsidR="004050D3" w:rsidRDefault="004050D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system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06F4" w14:textId="77777777" w:rsidR="004050D3" w:rsidRDefault="004050D3" w:rsidP="000C45FF">
      <w:r>
        <w:separator/>
      </w:r>
    </w:p>
  </w:footnote>
  <w:footnote w:type="continuationSeparator" w:id="0">
    <w:p w14:paraId="557863B8" w14:textId="77777777" w:rsidR="004050D3" w:rsidRDefault="004050D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7E6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D872A1" wp14:editId="4AB272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6E"/>
    <w:rsid w:val="00036450"/>
    <w:rsid w:val="0005117D"/>
    <w:rsid w:val="00094499"/>
    <w:rsid w:val="000C45FF"/>
    <w:rsid w:val="000E3FD1"/>
    <w:rsid w:val="000F5888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186E"/>
    <w:rsid w:val="002400EB"/>
    <w:rsid w:val="00256CF7"/>
    <w:rsid w:val="00281FD5"/>
    <w:rsid w:val="002F1B0C"/>
    <w:rsid w:val="0030481B"/>
    <w:rsid w:val="003156FC"/>
    <w:rsid w:val="003254B5"/>
    <w:rsid w:val="0037121F"/>
    <w:rsid w:val="003910D8"/>
    <w:rsid w:val="003A6B7D"/>
    <w:rsid w:val="003B06CA"/>
    <w:rsid w:val="003E2FBF"/>
    <w:rsid w:val="004050D3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566A7"/>
    <w:rsid w:val="006771D0"/>
    <w:rsid w:val="00715FCB"/>
    <w:rsid w:val="00743101"/>
    <w:rsid w:val="00764C9F"/>
    <w:rsid w:val="007775E1"/>
    <w:rsid w:val="007867A0"/>
    <w:rsid w:val="007927F5"/>
    <w:rsid w:val="007A6B88"/>
    <w:rsid w:val="00802CA0"/>
    <w:rsid w:val="0081206D"/>
    <w:rsid w:val="008935F1"/>
    <w:rsid w:val="008C734C"/>
    <w:rsid w:val="009260CD"/>
    <w:rsid w:val="00940A66"/>
    <w:rsid w:val="00952C25"/>
    <w:rsid w:val="009C1FA4"/>
    <w:rsid w:val="009E647F"/>
    <w:rsid w:val="00A2118D"/>
    <w:rsid w:val="00AD0A50"/>
    <w:rsid w:val="00AD76E2"/>
    <w:rsid w:val="00B20152"/>
    <w:rsid w:val="00B359E4"/>
    <w:rsid w:val="00B57D98"/>
    <w:rsid w:val="00B70850"/>
    <w:rsid w:val="00BF09EC"/>
    <w:rsid w:val="00C066B6"/>
    <w:rsid w:val="00C37BA1"/>
    <w:rsid w:val="00C4674C"/>
    <w:rsid w:val="00C506CF"/>
    <w:rsid w:val="00C72BED"/>
    <w:rsid w:val="00C757E9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420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F959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umitam038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MITA\AppData\Local\Microsoft\Office\16.0\DTS\en-US%7b4BB0AB83-E217-43C4-87BC-2B26BC2CFAF5%7d\%7bCD37FB60-052D-463A-9DEB-1DB0A536E78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Self Management </c:v>
                </c:pt>
                <c:pt idx="1">
                  <c:v>Creativity</c:v>
                </c:pt>
                <c:pt idx="2">
                  <c:v>Communication Skill</c:v>
                </c:pt>
                <c:pt idx="3">
                  <c:v> coding </c:v>
                </c:pt>
                <c:pt idx="4">
                  <c:v>Google cloud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0.67</c:v>
                </c:pt>
                <c:pt idx="1">
                  <c:v>0.85</c:v>
                </c:pt>
                <c:pt idx="2">
                  <c:v>0.9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7387AA0C794980A52FB714A7AB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88BE0-8884-4021-B8C0-B41EF1261877}"/>
      </w:docPartPr>
      <w:docPartBody>
        <w:p w:rsidR="00000000" w:rsidRDefault="00000000">
          <w:pPr>
            <w:pStyle w:val="BD7387AA0C794980A52FB714A7AB763D"/>
          </w:pPr>
          <w:r w:rsidRPr="003910D8">
            <w:rPr>
              <w:spacing w:val="23"/>
              <w:w w:val="83"/>
            </w:rPr>
            <w:t>JOB TITLE HER</w:t>
          </w:r>
          <w:r w:rsidRPr="003910D8">
            <w:rPr>
              <w:spacing w:val="34"/>
              <w:w w:val="83"/>
            </w:rPr>
            <w:t>E</w:t>
          </w:r>
        </w:p>
      </w:docPartBody>
    </w:docPart>
    <w:docPart>
      <w:docPartPr>
        <w:name w:val="0E48AF0FC51040AF98C6B7FAF2D1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C0C0-D83A-49C4-99B9-7398E9DEBBF3}"/>
      </w:docPartPr>
      <w:docPartBody>
        <w:p w:rsidR="00000000" w:rsidRDefault="00000000">
          <w:pPr>
            <w:pStyle w:val="0E48AF0FC51040AF98C6B7FAF2D182C5"/>
          </w:pPr>
          <w:r w:rsidRPr="00CB0055">
            <w:t>Contact</w:t>
          </w:r>
        </w:p>
      </w:docPartBody>
    </w:docPart>
    <w:docPart>
      <w:docPartPr>
        <w:name w:val="30E6053320F7497D91BF7C71459D4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DA4A-57B2-4096-9CAA-1762CAC208AE}"/>
      </w:docPartPr>
      <w:docPartBody>
        <w:p w:rsidR="00000000" w:rsidRDefault="00000000">
          <w:pPr>
            <w:pStyle w:val="30E6053320F7497D91BF7C71459D476E"/>
          </w:pPr>
          <w:r w:rsidRPr="004D3011">
            <w:t>PHONE:</w:t>
          </w:r>
        </w:p>
      </w:docPartBody>
    </w:docPart>
    <w:docPart>
      <w:docPartPr>
        <w:name w:val="F39F0E61B28D4A05B1875C7A08E14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0330-0CCD-4C4B-B521-214A417D3540}"/>
      </w:docPartPr>
      <w:docPartBody>
        <w:p w:rsidR="00000000" w:rsidRDefault="00000000">
          <w:pPr>
            <w:pStyle w:val="F39F0E61B28D4A05B1875C7A08E14327"/>
          </w:pPr>
          <w:r w:rsidRPr="004D3011">
            <w:t>WEBSITE:</w:t>
          </w:r>
        </w:p>
      </w:docPartBody>
    </w:docPart>
    <w:docPart>
      <w:docPartPr>
        <w:name w:val="C6C228E3C7984355B3C4D3BCED25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BE39B-896D-4572-B7CD-1E8D52A62DAB}"/>
      </w:docPartPr>
      <w:docPartBody>
        <w:p w:rsidR="00000000" w:rsidRDefault="00000000">
          <w:pPr>
            <w:pStyle w:val="C6C228E3C7984355B3C4D3BCED2568E1"/>
          </w:pPr>
          <w:r w:rsidRPr="004D3011">
            <w:t>EMAIL:</w:t>
          </w:r>
        </w:p>
      </w:docPartBody>
    </w:docPart>
    <w:docPart>
      <w:docPartPr>
        <w:name w:val="DDE08D10DE11408F98C7B1B184E4D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5ED63-12A8-4BBF-AC76-B182F76A0442}"/>
      </w:docPartPr>
      <w:docPartBody>
        <w:p w:rsidR="00000000" w:rsidRDefault="00000000">
          <w:pPr>
            <w:pStyle w:val="DDE08D10DE11408F98C7B1B184E4DFE5"/>
          </w:pPr>
          <w:r w:rsidRPr="00CB0055">
            <w:t>Hobbies</w:t>
          </w:r>
        </w:p>
      </w:docPartBody>
    </w:docPart>
    <w:docPart>
      <w:docPartPr>
        <w:name w:val="954D6D36FAC24AD5A253BF8DF16D0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088C9-1A57-4846-8ED4-CFA7365D10F3}"/>
      </w:docPartPr>
      <w:docPartBody>
        <w:p w:rsidR="00000000" w:rsidRDefault="00000000">
          <w:pPr>
            <w:pStyle w:val="954D6D36FAC24AD5A253BF8DF16D09F1"/>
          </w:pPr>
          <w:r w:rsidRPr="00036450">
            <w:t>EDUCATION</w:t>
          </w:r>
        </w:p>
      </w:docPartBody>
    </w:docPart>
    <w:docPart>
      <w:docPartPr>
        <w:name w:val="758098B25E0A4972AD420B7185F4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FF9F-3BB7-4E4F-A342-625CA76DC261}"/>
      </w:docPartPr>
      <w:docPartBody>
        <w:p w:rsidR="00000000" w:rsidRDefault="00000000">
          <w:pPr>
            <w:pStyle w:val="758098B25E0A4972AD420B7185F4F53B"/>
          </w:pPr>
          <w:r w:rsidRPr="00036450">
            <w:t>WORK EXPERIENCE</w:t>
          </w:r>
        </w:p>
      </w:docPartBody>
    </w:docPart>
    <w:docPart>
      <w:docPartPr>
        <w:name w:val="0EB3F24996964094AC29B4D2691F1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F9D55-5C2F-4917-B757-F1B797013399}"/>
      </w:docPartPr>
      <w:docPartBody>
        <w:p w:rsidR="00000000" w:rsidRDefault="00000000">
          <w:pPr>
            <w:pStyle w:val="0EB3F24996964094AC29B4D2691F190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system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02"/>
    <w:rsid w:val="00141302"/>
    <w:rsid w:val="0075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7C7149E5444049E3C2DE1F0ECD6CB">
    <w:name w:val="BBD7C7149E5444049E3C2DE1F0ECD6CB"/>
  </w:style>
  <w:style w:type="paragraph" w:customStyle="1" w:styleId="BD7387AA0C794980A52FB714A7AB763D">
    <w:name w:val="BD7387AA0C794980A52FB714A7AB763D"/>
  </w:style>
  <w:style w:type="paragraph" w:customStyle="1" w:styleId="8D17691A523648ADB767A81ACECE6234">
    <w:name w:val="8D17691A523648ADB767A81ACECE6234"/>
  </w:style>
  <w:style w:type="paragraph" w:customStyle="1" w:styleId="A602A8BE943042CBAAF134B74F1472EB">
    <w:name w:val="A602A8BE943042CBAAF134B74F1472EB"/>
  </w:style>
  <w:style w:type="paragraph" w:customStyle="1" w:styleId="0E48AF0FC51040AF98C6B7FAF2D182C5">
    <w:name w:val="0E48AF0FC51040AF98C6B7FAF2D182C5"/>
  </w:style>
  <w:style w:type="paragraph" w:customStyle="1" w:styleId="30E6053320F7497D91BF7C71459D476E">
    <w:name w:val="30E6053320F7497D91BF7C71459D476E"/>
  </w:style>
  <w:style w:type="paragraph" w:customStyle="1" w:styleId="6E7B2E4D641B43BBBFF49FFC112998A1">
    <w:name w:val="6E7B2E4D641B43BBBFF49FFC112998A1"/>
  </w:style>
  <w:style w:type="paragraph" w:customStyle="1" w:styleId="F39F0E61B28D4A05B1875C7A08E14327">
    <w:name w:val="F39F0E61B28D4A05B1875C7A08E14327"/>
  </w:style>
  <w:style w:type="paragraph" w:customStyle="1" w:styleId="4F5F4E9C687F4CABA12B0A5F528CD379">
    <w:name w:val="4F5F4E9C687F4CABA12B0A5F528CD379"/>
  </w:style>
  <w:style w:type="paragraph" w:customStyle="1" w:styleId="C6C228E3C7984355B3C4D3BCED2568E1">
    <w:name w:val="C6C228E3C7984355B3C4D3BCED2568E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D1E5E787E2B4D929201B1B0480421A2">
    <w:name w:val="0D1E5E787E2B4D929201B1B0480421A2"/>
  </w:style>
  <w:style w:type="paragraph" w:customStyle="1" w:styleId="DDE08D10DE11408F98C7B1B184E4DFE5">
    <w:name w:val="DDE08D10DE11408F98C7B1B184E4DFE5"/>
  </w:style>
  <w:style w:type="paragraph" w:customStyle="1" w:styleId="249B333040724791A7BA51E59A94F852">
    <w:name w:val="249B333040724791A7BA51E59A94F852"/>
  </w:style>
  <w:style w:type="paragraph" w:customStyle="1" w:styleId="8C0BE7352D8D46B2B64EC7406CD948C1">
    <w:name w:val="8C0BE7352D8D46B2B64EC7406CD948C1"/>
  </w:style>
  <w:style w:type="paragraph" w:customStyle="1" w:styleId="E8A9102C84E84B90AE7DF9F8731714AB">
    <w:name w:val="E8A9102C84E84B90AE7DF9F8731714AB"/>
  </w:style>
  <w:style w:type="paragraph" w:customStyle="1" w:styleId="1B435359BC2D4734B029E628C850914C">
    <w:name w:val="1B435359BC2D4734B029E628C850914C"/>
  </w:style>
  <w:style w:type="paragraph" w:customStyle="1" w:styleId="954D6D36FAC24AD5A253BF8DF16D09F1">
    <w:name w:val="954D6D36FAC24AD5A253BF8DF16D09F1"/>
  </w:style>
  <w:style w:type="paragraph" w:customStyle="1" w:styleId="BB4246F86D6C479FB61C0D692D60EF1E">
    <w:name w:val="BB4246F86D6C479FB61C0D692D60EF1E"/>
  </w:style>
  <w:style w:type="paragraph" w:customStyle="1" w:styleId="0063A46503FE40FCAACE3182152BECF5">
    <w:name w:val="0063A46503FE40FCAACE3182152BECF5"/>
  </w:style>
  <w:style w:type="paragraph" w:customStyle="1" w:styleId="17B3AA2BE83F4F1D8F89E68A328C9E68">
    <w:name w:val="17B3AA2BE83F4F1D8F89E68A328C9E68"/>
  </w:style>
  <w:style w:type="paragraph" w:customStyle="1" w:styleId="439129FB2AE24DF58642659204CDB6E3">
    <w:name w:val="439129FB2AE24DF58642659204CDB6E3"/>
  </w:style>
  <w:style w:type="paragraph" w:customStyle="1" w:styleId="8F6BAE8CC59E4C7388432B389E11DCF3">
    <w:name w:val="8F6BAE8CC59E4C7388432B389E11DCF3"/>
  </w:style>
  <w:style w:type="paragraph" w:customStyle="1" w:styleId="D1B6BB5F183E44F2A3F52730AA48E031">
    <w:name w:val="D1B6BB5F183E44F2A3F52730AA48E031"/>
  </w:style>
  <w:style w:type="paragraph" w:customStyle="1" w:styleId="0364DF6BDB504C77A987DA358B8EFA51">
    <w:name w:val="0364DF6BDB504C77A987DA358B8EFA51"/>
  </w:style>
  <w:style w:type="paragraph" w:customStyle="1" w:styleId="758098B25E0A4972AD420B7185F4F53B">
    <w:name w:val="758098B25E0A4972AD420B7185F4F53B"/>
  </w:style>
  <w:style w:type="paragraph" w:customStyle="1" w:styleId="1276459C91734D1AB41702A115E19B54">
    <w:name w:val="1276459C91734D1AB41702A115E19B54"/>
  </w:style>
  <w:style w:type="paragraph" w:customStyle="1" w:styleId="3A6D41E0697A4EC0A41CC09BC22EA56D">
    <w:name w:val="3A6D41E0697A4EC0A41CC09BC22EA56D"/>
  </w:style>
  <w:style w:type="paragraph" w:customStyle="1" w:styleId="934829877A094C2087406CF8486B4D54">
    <w:name w:val="934829877A094C2087406CF8486B4D54"/>
  </w:style>
  <w:style w:type="paragraph" w:customStyle="1" w:styleId="72CE0B8373624B748EFC523141B3C346">
    <w:name w:val="72CE0B8373624B748EFC523141B3C346"/>
  </w:style>
  <w:style w:type="paragraph" w:customStyle="1" w:styleId="1C04737CE5B74B15A2E2452F150E8E72">
    <w:name w:val="1C04737CE5B74B15A2E2452F150E8E72"/>
  </w:style>
  <w:style w:type="paragraph" w:customStyle="1" w:styleId="2E4A45FDF242484DBACF15EEBBF6D459">
    <w:name w:val="2E4A45FDF242484DBACF15EEBBF6D459"/>
  </w:style>
  <w:style w:type="paragraph" w:customStyle="1" w:styleId="2D46D9D316F94C8B8F8A9DF8BF914EBB">
    <w:name w:val="2D46D9D316F94C8B8F8A9DF8BF914EBB"/>
  </w:style>
  <w:style w:type="paragraph" w:customStyle="1" w:styleId="A851F94504664E23891A9739701B4895">
    <w:name w:val="A851F94504664E23891A9739701B4895"/>
  </w:style>
  <w:style w:type="paragraph" w:customStyle="1" w:styleId="3ABE598FBB4D4C9D868313C5B90E601D">
    <w:name w:val="3ABE598FBB4D4C9D868313C5B90E601D"/>
  </w:style>
  <w:style w:type="paragraph" w:customStyle="1" w:styleId="BEA4676D27DC4BCDA18967E0EEBBD472">
    <w:name w:val="BEA4676D27DC4BCDA18967E0EEBBD472"/>
  </w:style>
  <w:style w:type="paragraph" w:customStyle="1" w:styleId="76A24EFCDA0149C0A726583A9F834EE4">
    <w:name w:val="76A24EFCDA0149C0A726583A9F834EE4"/>
  </w:style>
  <w:style w:type="paragraph" w:customStyle="1" w:styleId="7E0B993BD6184708917A97238F0F73D0">
    <w:name w:val="7E0B993BD6184708917A97238F0F73D0"/>
  </w:style>
  <w:style w:type="paragraph" w:customStyle="1" w:styleId="DBBBCBD9264A47E1920CCDB189185FC8">
    <w:name w:val="DBBBCBD9264A47E1920CCDB189185FC8"/>
  </w:style>
  <w:style w:type="paragraph" w:customStyle="1" w:styleId="13BF660ACCC449D2B3808E2B4F3F3E39">
    <w:name w:val="13BF660ACCC449D2B3808E2B4F3F3E39"/>
  </w:style>
  <w:style w:type="paragraph" w:customStyle="1" w:styleId="46804796B1614875ACBA80A70EF42819">
    <w:name w:val="46804796B1614875ACBA80A70EF4281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EB3F24996964094AC29B4D2691F1903">
    <w:name w:val="0EB3F24996964094AC29B4D2691F1903"/>
  </w:style>
  <w:style w:type="paragraph" w:customStyle="1" w:styleId="F3BCCECD1A044ABEA9C34DCC0C43351B">
    <w:name w:val="F3BCCECD1A044ABEA9C34DCC0C43351B"/>
    <w:rsid w:val="00141302"/>
  </w:style>
  <w:style w:type="paragraph" w:customStyle="1" w:styleId="6DE3519AB488445486263A75D51A187D">
    <w:name w:val="6DE3519AB488445486263A75D51A187D"/>
    <w:rsid w:val="00141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{CD37FB60-052D-463A-9DEB-1DB0A536E789}tf00546271_win32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2022-07-11T07:09:00Z</dcterms:created>
  <dcterms:modified xsi:type="dcterms:W3CDTF">2022-07-11T07:09:00Z</dcterms:modified>
</cp:coreProperties>
</file>